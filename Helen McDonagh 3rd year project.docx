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val="en-IE" w:eastAsia="en-IE"/>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971E36" w:rsidP="00C6554A">
      <w:pPr>
        <w:pStyle w:val="Title"/>
      </w:pPr>
      <w:r>
        <w:t>Helen McDonagh 3</w:t>
      </w:r>
      <w:r w:rsidRPr="00971E36">
        <w:rPr>
          <w:vertAlign w:val="superscript"/>
        </w:rPr>
        <w:t>rd</w:t>
      </w:r>
      <w:r>
        <w:t xml:space="preserve"> year project</w:t>
      </w:r>
    </w:p>
    <w:p w:rsidR="00C6554A" w:rsidRPr="00D5413C" w:rsidRDefault="00971E36" w:rsidP="00C6554A">
      <w:pPr>
        <w:pStyle w:val="Subtitle"/>
      </w:pPr>
      <w:r>
        <w:t>StudyBuddy</w:t>
      </w:r>
    </w:p>
    <w:p w:rsidR="00C6554A" w:rsidRDefault="00971E36" w:rsidP="00C6554A">
      <w:pPr>
        <w:pStyle w:val="ContactInfo"/>
      </w:pPr>
      <w:r>
        <w:t>G00320304</w:t>
      </w:r>
      <w:r w:rsidR="00C6554A">
        <w:t xml:space="preserve"> | </w:t>
      </w:r>
      <w:r w:rsidR="00C5092A">
        <w:t>Computing in Software Development</w:t>
      </w:r>
      <w:r w:rsidR="00C6554A">
        <w:t xml:space="preserve"> |</w:t>
      </w:r>
      <w:r w:rsidR="00C6554A" w:rsidRPr="00D5413C">
        <w:t xml:space="preserve"> </w:t>
      </w:r>
      <w:r w:rsidR="00C5092A">
        <w:t>24</w:t>
      </w:r>
      <w:r w:rsidR="00C5092A" w:rsidRPr="00C5092A">
        <w:rPr>
          <w:vertAlign w:val="superscript"/>
        </w:rPr>
        <w:t>th</w:t>
      </w:r>
      <w:r w:rsidR="00C5092A">
        <w:t xml:space="preserve"> of April 2017</w:t>
      </w:r>
      <w:r w:rsidR="00C6554A">
        <w:br w:type="page"/>
      </w:r>
    </w:p>
    <w:p w:rsidR="006C27C9" w:rsidRPr="006C27C9" w:rsidRDefault="006C27C9" w:rsidP="006C27C9">
      <w:pPr>
        <w:pStyle w:val="Heading1"/>
        <w:rPr>
          <w:u w:val="single"/>
        </w:rPr>
      </w:pPr>
      <w:r w:rsidRPr="006C27C9">
        <w:rPr>
          <w:u w:val="single"/>
        </w:rPr>
        <w:lastRenderedPageBreak/>
        <w:t>Table of Content</w:t>
      </w:r>
    </w:p>
    <w:p w:rsidR="006C27C9" w:rsidRPr="00AE148F" w:rsidRDefault="004202A3" w:rsidP="006C27C9">
      <w:pPr>
        <w:rPr>
          <w:sz w:val="24"/>
        </w:rPr>
      </w:pPr>
      <w:r w:rsidRPr="00AE148F">
        <w:rPr>
          <w:sz w:val="24"/>
        </w:rPr>
        <w:t xml:space="preserve">Introduction </w:t>
      </w:r>
    </w:p>
    <w:p w:rsidR="00F72C88" w:rsidRPr="00AE148F" w:rsidRDefault="00F72C88" w:rsidP="006C27C9">
      <w:pPr>
        <w:rPr>
          <w:sz w:val="24"/>
        </w:rPr>
      </w:pPr>
      <w:r w:rsidRPr="00AE148F">
        <w:rPr>
          <w:sz w:val="24"/>
        </w:rPr>
        <w:t xml:space="preserve">Technology Used </w:t>
      </w:r>
    </w:p>
    <w:p w:rsidR="00F72C88" w:rsidRPr="00AE148F" w:rsidRDefault="00F72C88" w:rsidP="006C27C9">
      <w:pPr>
        <w:rPr>
          <w:sz w:val="24"/>
        </w:rPr>
      </w:pPr>
      <w:r w:rsidRPr="00AE148F">
        <w:rPr>
          <w:sz w:val="24"/>
        </w:rPr>
        <w:t>Features</w:t>
      </w:r>
      <w:r w:rsidR="00E53CC0">
        <w:t>\Design</w:t>
      </w:r>
      <w:r w:rsidRPr="00AE148F">
        <w:rPr>
          <w:sz w:val="24"/>
        </w:rPr>
        <w:t xml:space="preserve"> of Implementation </w:t>
      </w:r>
    </w:p>
    <w:p w:rsidR="000B38BA" w:rsidRPr="00AE148F" w:rsidRDefault="000B38BA" w:rsidP="000B38BA">
      <w:pPr>
        <w:rPr>
          <w:sz w:val="24"/>
        </w:rPr>
      </w:pPr>
      <w:r w:rsidRPr="00AE148F">
        <w:rPr>
          <w:sz w:val="24"/>
        </w:rPr>
        <w:t xml:space="preserve">Architecture of the Solution </w:t>
      </w:r>
    </w:p>
    <w:p w:rsidR="000B38BA" w:rsidRPr="00AE148F" w:rsidRDefault="000B38BA" w:rsidP="00F72C88">
      <w:pPr>
        <w:rPr>
          <w:sz w:val="24"/>
        </w:rPr>
      </w:pPr>
      <w:r w:rsidRPr="00AE148F">
        <w:rPr>
          <w:sz w:val="24"/>
        </w:rPr>
        <w:t xml:space="preserve">Design Methodology </w:t>
      </w:r>
    </w:p>
    <w:p w:rsidR="000B38BA" w:rsidRPr="00AE148F" w:rsidRDefault="000B38BA" w:rsidP="000B38BA">
      <w:pPr>
        <w:rPr>
          <w:sz w:val="24"/>
        </w:rPr>
      </w:pPr>
      <w:r w:rsidRPr="00AE148F">
        <w:rPr>
          <w:sz w:val="24"/>
        </w:rPr>
        <w:t>Known Bugs</w:t>
      </w:r>
      <w:r w:rsidRPr="00AE148F">
        <w:rPr>
          <w:sz w:val="24"/>
        </w:rPr>
        <w:t xml:space="preserve"> </w:t>
      </w:r>
    </w:p>
    <w:p w:rsidR="000B38BA" w:rsidRPr="00AE148F" w:rsidRDefault="000B38BA" w:rsidP="000B38BA">
      <w:pPr>
        <w:rPr>
          <w:sz w:val="24"/>
        </w:rPr>
      </w:pPr>
      <w:r w:rsidRPr="00AE148F">
        <w:rPr>
          <w:sz w:val="24"/>
        </w:rPr>
        <w:t xml:space="preserve">Limitations </w:t>
      </w:r>
    </w:p>
    <w:p w:rsidR="000B38BA" w:rsidRPr="00AE148F" w:rsidRDefault="000B38BA" w:rsidP="000B38BA">
      <w:pPr>
        <w:rPr>
          <w:sz w:val="24"/>
        </w:rPr>
      </w:pPr>
      <w:r w:rsidRPr="00AE148F">
        <w:rPr>
          <w:sz w:val="24"/>
        </w:rPr>
        <w:t xml:space="preserve">Recommendations for Future Development </w:t>
      </w:r>
    </w:p>
    <w:p w:rsidR="000B38BA" w:rsidRPr="00AE148F" w:rsidRDefault="000B38BA" w:rsidP="00F72C88">
      <w:pPr>
        <w:rPr>
          <w:sz w:val="24"/>
        </w:rPr>
      </w:pPr>
      <w:r w:rsidRPr="00AE148F">
        <w:rPr>
          <w:sz w:val="24"/>
        </w:rPr>
        <w:t xml:space="preserve">System Requirements </w:t>
      </w:r>
    </w:p>
    <w:p w:rsidR="000B38BA" w:rsidRPr="00AE148F" w:rsidRDefault="000B38BA" w:rsidP="000B38BA">
      <w:pPr>
        <w:rPr>
          <w:sz w:val="24"/>
        </w:rPr>
      </w:pPr>
      <w:r w:rsidRPr="00AE148F">
        <w:rPr>
          <w:sz w:val="24"/>
        </w:rPr>
        <w:t xml:space="preserve">Conclusion </w:t>
      </w:r>
      <w:r w:rsidRPr="00AE148F">
        <w:rPr>
          <w:sz w:val="24"/>
        </w:rPr>
        <w:t xml:space="preserve"> </w:t>
      </w:r>
    </w:p>
    <w:p w:rsidR="000B38BA" w:rsidRPr="00AE148F" w:rsidRDefault="000B38BA" w:rsidP="000B38BA">
      <w:pPr>
        <w:rPr>
          <w:sz w:val="24"/>
        </w:rPr>
      </w:pPr>
      <w:r w:rsidRPr="00AE148F">
        <w:rPr>
          <w:sz w:val="24"/>
        </w:rPr>
        <w:t xml:space="preserve">References </w:t>
      </w:r>
      <w:r w:rsidRPr="00AE148F">
        <w:rPr>
          <w:sz w:val="24"/>
        </w:rPr>
        <w:t xml:space="preserve"> </w:t>
      </w:r>
    </w:p>
    <w:p w:rsidR="000B38BA" w:rsidRPr="007A5D61" w:rsidRDefault="000B38BA" w:rsidP="000B38BA"/>
    <w:p w:rsidR="000B38BA" w:rsidRDefault="000B38BA" w:rsidP="00C6554A">
      <w:pPr>
        <w:pStyle w:val="Heading1"/>
      </w:pPr>
      <w:r>
        <w:br w:type="page"/>
      </w:r>
    </w:p>
    <w:p w:rsidR="00C6554A" w:rsidRDefault="007A5D61" w:rsidP="00C6554A">
      <w:pPr>
        <w:pStyle w:val="Heading1"/>
      </w:pPr>
      <w:r>
        <w:lastRenderedPageBreak/>
        <w:t>Introduction</w:t>
      </w:r>
    </w:p>
    <w:p w:rsidR="00474D5F" w:rsidRPr="00AE148F" w:rsidRDefault="0027792C" w:rsidP="006C27C9">
      <w:pPr>
        <w:rPr>
          <w:sz w:val="24"/>
        </w:rPr>
      </w:pPr>
      <w:r w:rsidRPr="00AE148F">
        <w:rPr>
          <w:sz w:val="24"/>
        </w:rPr>
        <w:t>My Project is an application that will help secondary school</w:t>
      </w:r>
      <w:r w:rsidR="00474D5F" w:rsidRPr="00AE148F">
        <w:rPr>
          <w:sz w:val="24"/>
        </w:rPr>
        <w:t xml:space="preserve"> store their notes for all their subjects in one place and it also has helpful information for studying and for their exams. There is a list of all subjects that the student can use and then develop the notes from then on. </w:t>
      </w:r>
    </w:p>
    <w:p w:rsidR="00474D5F" w:rsidRPr="00AE148F" w:rsidRDefault="00474D5F" w:rsidP="006C27C9">
      <w:pPr>
        <w:rPr>
          <w:sz w:val="24"/>
        </w:rPr>
      </w:pPr>
      <w:r w:rsidRPr="00AE148F">
        <w:rPr>
          <w:sz w:val="24"/>
        </w:rPr>
        <w:t xml:space="preserve">The information will be stored in a SQL database and kept, the database is the key factor for this application. I wanted to make this application because I have seen that some students having problems writing down their notes losing vital sheets of paper. So, I thought why not make it portal and paperless, so all they would have to do is turn on their computers and run it and have all of it in front of them. </w:t>
      </w:r>
    </w:p>
    <w:p w:rsidR="00474D5F" w:rsidRPr="00AE148F" w:rsidRDefault="00474D5F" w:rsidP="006C27C9">
      <w:pPr>
        <w:rPr>
          <w:sz w:val="24"/>
        </w:rPr>
      </w:pPr>
      <w:r w:rsidRPr="00AE148F">
        <w:rPr>
          <w:sz w:val="24"/>
        </w:rPr>
        <w:t xml:space="preserve">I am used to java is has been one of my core languages for the last three years, </w:t>
      </w:r>
      <w:r w:rsidR="0034128C" w:rsidRPr="00AE148F">
        <w:rPr>
          <w:sz w:val="24"/>
        </w:rPr>
        <w:t>and</w:t>
      </w:r>
      <w:r w:rsidRPr="00AE148F">
        <w:rPr>
          <w:sz w:val="24"/>
        </w:rPr>
        <w:t xml:space="preserve"> SQL. This project has </w:t>
      </w:r>
      <w:r w:rsidR="0034128C" w:rsidRPr="00AE148F">
        <w:rPr>
          <w:sz w:val="24"/>
        </w:rPr>
        <w:t>helped me develop SQL queries and how to build a database. The database that I am using I created myself, and it will be stored locally on the machine.</w:t>
      </w:r>
      <w:r w:rsidR="00A374DF" w:rsidRPr="00AE148F">
        <w:rPr>
          <w:sz w:val="24"/>
        </w:rPr>
        <w:t xml:space="preserve"> I am using apache tomcat for a server to show the application on localhost.</w:t>
      </w:r>
    </w:p>
    <w:p w:rsidR="0034128C" w:rsidRDefault="0034128C" w:rsidP="0034128C">
      <w:pPr>
        <w:pStyle w:val="Heading1"/>
      </w:pPr>
      <w:r>
        <w:t>T</w:t>
      </w:r>
      <w:r>
        <w:t>echnology Used</w:t>
      </w:r>
    </w:p>
    <w:p w:rsidR="0034128C" w:rsidRPr="00AE148F" w:rsidRDefault="00CB208A" w:rsidP="0034128C">
      <w:pPr>
        <w:rPr>
          <w:sz w:val="24"/>
        </w:rPr>
      </w:pPr>
      <w:r w:rsidRPr="00AE148F">
        <w:rPr>
          <w:sz w:val="24"/>
        </w:rPr>
        <w:t xml:space="preserve">The technology I used in my project </w:t>
      </w:r>
      <w:r w:rsidR="00A374DF" w:rsidRPr="00AE148F">
        <w:rPr>
          <w:sz w:val="24"/>
        </w:rPr>
        <w:t>are the following</w:t>
      </w:r>
      <w:r w:rsidRPr="00AE148F">
        <w:rPr>
          <w:sz w:val="24"/>
        </w:rPr>
        <w:t>:</w:t>
      </w:r>
    </w:p>
    <w:p w:rsidR="00CB208A" w:rsidRPr="00AE148F" w:rsidRDefault="00CB208A" w:rsidP="00CB208A">
      <w:pPr>
        <w:pStyle w:val="ListParagraph"/>
        <w:numPr>
          <w:ilvl w:val="0"/>
          <w:numId w:val="17"/>
        </w:numPr>
        <w:rPr>
          <w:sz w:val="24"/>
        </w:rPr>
      </w:pPr>
      <w:r w:rsidRPr="00AE148F">
        <w:rPr>
          <w:sz w:val="24"/>
        </w:rPr>
        <w:t>Java</w:t>
      </w:r>
    </w:p>
    <w:p w:rsidR="00F72C88" w:rsidRPr="00AE148F" w:rsidRDefault="00F72C88" w:rsidP="00196121">
      <w:pPr>
        <w:pStyle w:val="ListParagraph"/>
        <w:numPr>
          <w:ilvl w:val="0"/>
          <w:numId w:val="17"/>
        </w:numPr>
        <w:rPr>
          <w:sz w:val="24"/>
        </w:rPr>
      </w:pPr>
      <w:r w:rsidRPr="00AE148F">
        <w:rPr>
          <w:sz w:val="24"/>
        </w:rPr>
        <w:t>SQL</w:t>
      </w:r>
    </w:p>
    <w:p w:rsidR="00F72C88" w:rsidRPr="00AE148F" w:rsidRDefault="00F72C88" w:rsidP="00196121">
      <w:pPr>
        <w:pStyle w:val="ListParagraph"/>
        <w:numPr>
          <w:ilvl w:val="0"/>
          <w:numId w:val="17"/>
        </w:numPr>
        <w:rPr>
          <w:sz w:val="24"/>
        </w:rPr>
      </w:pPr>
      <w:r w:rsidRPr="00AE148F">
        <w:rPr>
          <w:sz w:val="24"/>
        </w:rPr>
        <w:t>GitHub</w:t>
      </w:r>
    </w:p>
    <w:p w:rsidR="00F72C88" w:rsidRPr="00AE148F" w:rsidRDefault="00F72C88" w:rsidP="00CB208A">
      <w:pPr>
        <w:pStyle w:val="ListParagraph"/>
        <w:numPr>
          <w:ilvl w:val="0"/>
          <w:numId w:val="17"/>
        </w:numPr>
        <w:rPr>
          <w:sz w:val="24"/>
        </w:rPr>
      </w:pPr>
      <w:r w:rsidRPr="00AE148F">
        <w:rPr>
          <w:sz w:val="24"/>
        </w:rPr>
        <w:t>JSF</w:t>
      </w:r>
    </w:p>
    <w:p w:rsidR="00F72C88" w:rsidRDefault="00F72C88" w:rsidP="00CB208A">
      <w:pPr>
        <w:pStyle w:val="ListParagraph"/>
        <w:numPr>
          <w:ilvl w:val="0"/>
          <w:numId w:val="17"/>
        </w:numPr>
        <w:rPr>
          <w:sz w:val="24"/>
        </w:rPr>
      </w:pPr>
      <w:r w:rsidRPr="00AE148F">
        <w:rPr>
          <w:sz w:val="24"/>
        </w:rPr>
        <w:t>Apache Tomcat</w:t>
      </w:r>
    </w:p>
    <w:p w:rsidR="00AE148F" w:rsidRDefault="00AE148F" w:rsidP="00CB208A">
      <w:pPr>
        <w:pStyle w:val="ListParagraph"/>
        <w:numPr>
          <w:ilvl w:val="0"/>
          <w:numId w:val="17"/>
        </w:numPr>
        <w:rPr>
          <w:sz w:val="24"/>
        </w:rPr>
      </w:pPr>
      <w:r>
        <w:rPr>
          <w:sz w:val="24"/>
        </w:rPr>
        <w:t>Chrome</w:t>
      </w:r>
    </w:p>
    <w:p w:rsidR="00AE148F" w:rsidRDefault="00AE148F" w:rsidP="00AE148F">
      <w:pPr>
        <w:pStyle w:val="ListParagraph"/>
        <w:rPr>
          <w:sz w:val="24"/>
        </w:rPr>
      </w:pPr>
      <w:r>
        <w:rPr>
          <w:sz w:val="24"/>
        </w:rPr>
        <w:br w:type="page"/>
      </w:r>
    </w:p>
    <w:p w:rsidR="00F72C88" w:rsidRDefault="00F72C88" w:rsidP="00F72C88">
      <w:pPr>
        <w:pStyle w:val="Heading1"/>
      </w:pPr>
      <w:r>
        <w:lastRenderedPageBreak/>
        <w:t>Features</w:t>
      </w:r>
      <w:r w:rsidR="00E53CC0">
        <w:t>\Design</w:t>
      </w:r>
      <w:r>
        <w:t xml:space="preserve"> of the Implementation</w:t>
      </w:r>
    </w:p>
    <w:p w:rsidR="00CA1029" w:rsidRDefault="00CA1029" w:rsidP="00CA1029">
      <w:pPr>
        <w:rPr>
          <w:sz w:val="24"/>
        </w:rPr>
      </w:pPr>
      <w:r w:rsidRPr="00CA1029">
        <w:rPr>
          <w:sz w:val="24"/>
        </w:rPr>
        <w:t>I design</w:t>
      </w:r>
      <w:r>
        <w:rPr>
          <w:sz w:val="24"/>
        </w:rPr>
        <w:t>ed this project as a single-user system for one user at a time, all they need to do is look up for the subject they want to add notes for, then add a subject topic id and then add their notes. After that they can read their notes in numerical order ascending by subject id. There is a page on that has resources to help the student find exam papers, other sources of information on all junior and leaving certificate subjects, history channel and national geographic to help them learn through forms of media</w:t>
      </w:r>
      <w:r w:rsidR="00E53CC0">
        <w:rPr>
          <w:sz w:val="24"/>
        </w:rPr>
        <w:t>.</w:t>
      </w:r>
    </w:p>
    <w:p w:rsidR="00E53CC0" w:rsidRPr="00CA1029" w:rsidRDefault="00E53CC0" w:rsidP="00CA1029">
      <w:pPr>
        <w:rPr>
          <w:sz w:val="24"/>
        </w:rPr>
      </w:pPr>
      <w:r>
        <w:rPr>
          <w:sz w:val="24"/>
        </w:rPr>
        <w:t xml:space="preserve">The application produces a webpage in eclipse, which then you can copy the link and paste it into any web browser. It will the show you the homepage which then allows you to navigate throughout the other pages. This project will not need any static or dynamic software updates for any aspects of it. This project is to help students with their studies and help them concentrate. </w:t>
      </w:r>
    </w:p>
    <w:p w:rsidR="00F72C88" w:rsidRDefault="00AE148F" w:rsidP="00F72C88">
      <w:pPr>
        <w:rPr>
          <w:rFonts w:asciiTheme="majorHAnsi" w:hAnsiTheme="majorHAnsi"/>
          <w:b/>
          <w:color w:val="068CAC"/>
          <w:sz w:val="24"/>
          <w:u w:val="single"/>
        </w:rPr>
      </w:pPr>
      <w:r w:rsidRPr="00AE148F">
        <w:rPr>
          <w:rFonts w:asciiTheme="majorHAnsi" w:hAnsiTheme="majorHAnsi"/>
          <w:b/>
          <w:color w:val="068CAC"/>
          <w:sz w:val="24"/>
          <w:u w:val="single"/>
        </w:rPr>
        <w:t>Eclipse</w:t>
      </w:r>
    </w:p>
    <w:p w:rsidR="00A171D1" w:rsidRDefault="00A171D1" w:rsidP="00F72C88">
      <w:pPr>
        <w:rPr>
          <w:sz w:val="24"/>
        </w:rPr>
      </w:pPr>
      <w:r>
        <w:rPr>
          <w:sz w:val="24"/>
        </w:rPr>
        <w:t xml:space="preserve">I used Eclipse for all the main project working through the java and xhtml pages. The main coding of the project </w:t>
      </w:r>
      <w:r w:rsidR="00E53CC0">
        <w:rPr>
          <w:sz w:val="24"/>
        </w:rPr>
        <w:t>is in</w:t>
      </w:r>
      <w:r>
        <w:rPr>
          <w:sz w:val="24"/>
        </w:rPr>
        <w:t xml:space="preserve"> DAO file; the DAO file handles all the prepare Statements to return the data from the database to the web page.</w:t>
      </w:r>
    </w:p>
    <w:p w:rsidR="00A171D1" w:rsidRDefault="00A171D1" w:rsidP="00F72C88">
      <w:pPr>
        <w:rPr>
          <w:sz w:val="24"/>
        </w:rPr>
      </w:pPr>
      <w:r>
        <w:rPr>
          <w:noProof/>
          <w:lang w:val="en-IE" w:eastAsia="en-IE"/>
        </w:rPr>
        <w:drawing>
          <wp:inline distT="0" distB="0" distL="0" distR="0" wp14:anchorId="4255859C" wp14:editId="41ACDF21">
            <wp:extent cx="4448175" cy="25968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4930" cy="2600771"/>
                    </a:xfrm>
                    <a:prstGeom prst="rect">
                      <a:avLst/>
                    </a:prstGeom>
                  </pic:spPr>
                </pic:pic>
              </a:graphicData>
            </a:graphic>
          </wp:inline>
        </w:drawing>
      </w:r>
    </w:p>
    <w:p w:rsidR="00A171D1" w:rsidRDefault="00A171D1" w:rsidP="00F72C88">
      <w:pPr>
        <w:rPr>
          <w:sz w:val="24"/>
        </w:rPr>
      </w:pPr>
      <w:r>
        <w:rPr>
          <w:sz w:val="24"/>
        </w:rPr>
        <w:t xml:space="preserve">The above image is showing the statement that is selecting the data from the studybuddy database so you can return it in the page. It is a very simple select command. </w:t>
      </w:r>
      <w:r w:rsidR="003E511C">
        <w:rPr>
          <w:sz w:val="24"/>
        </w:rPr>
        <w:t>It will only return what is select from the database.</w:t>
      </w:r>
    </w:p>
    <w:p w:rsidR="003E511C" w:rsidRDefault="003E511C" w:rsidP="00F72C88">
      <w:pPr>
        <w:rPr>
          <w:sz w:val="24"/>
        </w:rPr>
      </w:pPr>
    </w:p>
    <w:p w:rsidR="003E511C" w:rsidRDefault="003E511C" w:rsidP="00F72C88">
      <w:pPr>
        <w:rPr>
          <w:sz w:val="24"/>
        </w:rPr>
      </w:pPr>
      <w:r>
        <w:rPr>
          <w:noProof/>
          <w:lang w:val="en-IE" w:eastAsia="en-IE"/>
        </w:rPr>
        <w:lastRenderedPageBreak/>
        <w:drawing>
          <wp:inline distT="0" distB="0" distL="0" distR="0" wp14:anchorId="2B281085" wp14:editId="36922D15">
            <wp:extent cx="2752725" cy="22925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6340" cy="2295553"/>
                    </a:xfrm>
                    <a:prstGeom prst="rect">
                      <a:avLst/>
                    </a:prstGeom>
                  </pic:spPr>
                </pic:pic>
              </a:graphicData>
            </a:graphic>
          </wp:inline>
        </w:drawing>
      </w:r>
      <w:r w:rsidRPr="003E511C">
        <w:rPr>
          <w:noProof/>
          <w:lang w:val="en-IE" w:eastAsia="en-IE"/>
        </w:rPr>
        <w:t xml:space="preserve"> </w:t>
      </w:r>
      <w:r>
        <w:rPr>
          <w:noProof/>
          <w:lang w:val="en-IE" w:eastAsia="en-IE"/>
        </w:rPr>
        <w:drawing>
          <wp:inline distT="0" distB="0" distL="0" distR="0" wp14:anchorId="20E2AF75" wp14:editId="6106D9B5">
            <wp:extent cx="2466557" cy="2280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7739" cy="2290623"/>
                    </a:xfrm>
                    <a:prstGeom prst="rect">
                      <a:avLst/>
                    </a:prstGeom>
                  </pic:spPr>
                </pic:pic>
              </a:graphicData>
            </a:graphic>
          </wp:inline>
        </w:drawing>
      </w:r>
    </w:p>
    <w:p w:rsidR="00A171D1" w:rsidRDefault="003E511C" w:rsidP="00F72C88">
      <w:pPr>
        <w:rPr>
          <w:sz w:val="24"/>
        </w:rPr>
      </w:pPr>
      <w:r>
        <w:rPr>
          <w:sz w:val="24"/>
        </w:rPr>
        <w:t>Here is how I am sourcing all the data by selecting it from database, and then I have an insert statement to add the topics to the database. It will then output the data to the p</w:t>
      </w:r>
      <w:r w:rsidR="00794A53">
        <w:rPr>
          <w:sz w:val="24"/>
        </w:rPr>
        <w:t>age.</w:t>
      </w:r>
      <w:r w:rsidR="00CA1029">
        <w:rPr>
          <w:sz w:val="24"/>
        </w:rPr>
        <w:t xml:space="preserve"> I added Bootstrap to the project to help with styling it over all, before it looked </w:t>
      </w:r>
      <w:r w:rsidR="00E53CC0">
        <w:rPr>
          <w:sz w:val="24"/>
        </w:rPr>
        <w:t>quite</w:t>
      </w:r>
      <w:r w:rsidR="00CA1029">
        <w:rPr>
          <w:sz w:val="24"/>
        </w:rPr>
        <w:t xml:space="preserve"> cold and basic.</w:t>
      </w:r>
    </w:p>
    <w:p w:rsidR="00794A53" w:rsidRDefault="00794A53" w:rsidP="00F72C88">
      <w:pPr>
        <w:rPr>
          <w:noProof/>
          <w:lang w:val="en-IE" w:eastAsia="en-IE"/>
        </w:rPr>
      </w:pPr>
      <w:r>
        <w:rPr>
          <w:noProof/>
          <w:lang w:val="en-IE" w:eastAsia="en-IE"/>
        </w:rPr>
        <w:drawing>
          <wp:inline distT="0" distB="0" distL="0" distR="0" wp14:anchorId="021F460B" wp14:editId="3C4F675A">
            <wp:extent cx="2762250" cy="22191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6501" cy="2238664"/>
                    </a:xfrm>
                    <a:prstGeom prst="rect">
                      <a:avLst/>
                    </a:prstGeom>
                  </pic:spPr>
                </pic:pic>
              </a:graphicData>
            </a:graphic>
          </wp:inline>
        </w:drawing>
      </w:r>
      <w:r w:rsidRPr="00794A53">
        <w:rPr>
          <w:noProof/>
          <w:lang w:val="en-IE" w:eastAsia="en-IE"/>
        </w:rPr>
        <w:t xml:space="preserve"> </w:t>
      </w:r>
      <w:r>
        <w:rPr>
          <w:noProof/>
          <w:lang w:val="en-IE" w:eastAsia="en-IE"/>
        </w:rPr>
        <w:drawing>
          <wp:inline distT="0" distB="0" distL="0" distR="0" wp14:anchorId="3701C326" wp14:editId="1588EC3F">
            <wp:extent cx="2686050" cy="222236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3964" cy="2237183"/>
                    </a:xfrm>
                    <a:prstGeom prst="rect">
                      <a:avLst/>
                    </a:prstGeom>
                  </pic:spPr>
                </pic:pic>
              </a:graphicData>
            </a:graphic>
          </wp:inline>
        </w:drawing>
      </w:r>
    </w:p>
    <w:p w:rsidR="00794A53" w:rsidRPr="00834061" w:rsidRDefault="00794A53" w:rsidP="00F72C88">
      <w:pPr>
        <w:rPr>
          <w:noProof/>
          <w:sz w:val="24"/>
          <w:lang w:val="en-IE" w:eastAsia="en-IE"/>
        </w:rPr>
      </w:pPr>
      <w:r w:rsidRPr="00834061">
        <w:rPr>
          <w:noProof/>
          <w:sz w:val="24"/>
          <w:lang w:val="en-IE" w:eastAsia="en-IE"/>
        </w:rPr>
        <w:t>Here is the output and the code behind the add notes pag</w:t>
      </w:r>
      <w:r w:rsidR="00CA1029" w:rsidRPr="00834061">
        <w:rPr>
          <w:noProof/>
          <w:sz w:val="24"/>
          <w:lang w:val="en-IE" w:eastAsia="en-IE"/>
        </w:rPr>
        <w:t>e. Data is read in through inputted text under the following headings:</w:t>
      </w:r>
    </w:p>
    <w:p w:rsidR="00CA1029" w:rsidRPr="00834061" w:rsidRDefault="00CA1029" w:rsidP="00F72C88">
      <w:pPr>
        <w:pStyle w:val="ListParagraph"/>
        <w:numPr>
          <w:ilvl w:val="0"/>
          <w:numId w:val="18"/>
        </w:numPr>
        <w:rPr>
          <w:noProof/>
          <w:sz w:val="24"/>
          <w:lang w:val="en-IE" w:eastAsia="en-IE"/>
        </w:rPr>
      </w:pPr>
      <w:r w:rsidRPr="00834061">
        <w:rPr>
          <w:noProof/>
          <w:sz w:val="24"/>
          <w:lang w:val="en-IE" w:eastAsia="en-IE"/>
        </w:rPr>
        <w:t>Topic ID</w:t>
      </w:r>
    </w:p>
    <w:p w:rsidR="00CA1029" w:rsidRPr="00834061" w:rsidRDefault="00CA1029" w:rsidP="00F72C88">
      <w:pPr>
        <w:pStyle w:val="ListParagraph"/>
        <w:numPr>
          <w:ilvl w:val="0"/>
          <w:numId w:val="18"/>
        </w:numPr>
        <w:rPr>
          <w:noProof/>
          <w:sz w:val="24"/>
          <w:lang w:val="en-IE" w:eastAsia="en-IE"/>
        </w:rPr>
      </w:pPr>
      <w:r w:rsidRPr="00834061">
        <w:rPr>
          <w:noProof/>
          <w:sz w:val="24"/>
          <w:lang w:val="en-IE" w:eastAsia="en-IE"/>
        </w:rPr>
        <w:t>Topic Name</w:t>
      </w:r>
    </w:p>
    <w:p w:rsidR="00CA1029" w:rsidRPr="00834061" w:rsidRDefault="00CA1029" w:rsidP="00F72C88">
      <w:pPr>
        <w:pStyle w:val="ListParagraph"/>
        <w:numPr>
          <w:ilvl w:val="0"/>
          <w:numId w:val="18"/>
        </w:numPr>
        <w:rPr>
          <w:noProof/>
          <w:sz w:val="24"/>
          <w:lang w:val="en-IE" w:eastAsia="en-IE"/>
        </w:rPr>
      </w:pPr>
      <w:r w:rsidRPr="00834061">
        <w:rPr>
          <w:noProof/>
          <w:sz w:val="24"/>
          <w:lang w:val="en-IE" w:eastAsia="en-IE"/>
        </w:rPr>
        <w:t>Details</w:t>
      </w:r>
    </w:p>
    <w:p w:rsidR="00CA1029" w:rsidRPr="00CA1029" w:rsidRDefault="00CA1029" w:rsidP="00CA1029">
      <w:pPr>
        <w:rPr>
          <w:noProof/>
          <w:lang w:val="en-IE" w:eastAsia="en-IE"/>
        </w:rPr>
      </w:pPr>
      <w:r w:rsidRPr="00834061">
        <w:rPr>
          <w:noProof/>
          <w:sz w:val="24"/>
          <w:lang w:val="en-IE" w:eastAsia="en-IE"/>
        </w:rPr>
        <w:t>These refer back to the topicController file that then goes to the DAO file.</w:t>
      </w:r>
    </w:p>
    <w:p w:rsidR="00834061" w:rsidRDefault="00834061" w:rsidP="00F72C88">
      <w:pPr>
        <w:rPr>
          <w:rFonts w:asciiTheme="majorHAnsi" w:hAnsiTheme="majorHAnsi"/>
          <w:b/>
          <w:color w:val="068CAC"/>
          <w:sz w:val="24"/>
          <w:u w:val="single"/>
        </w:rPr>
      </w:pPr>
      <w:r>
        <w:rPr>
          <w:rFonts w:asciiTheme="majorHAnsi" w:hAnsiTheme="majorHAnsi"/>
          <w:b/>
          <w:color w:val="068CAC"/>
          <w:sz w:val="24"/>
          <w:u w:val="single"/>
        </w:rPr>
        <w:br w:type="page"/>
      </w:r>
    </w:p>
    <w:p w:rsidR="00AE148F" w:rsidRDefault="00AE148F" w:rsidP="00F72C88">
      <w:pPr>
        <w:rPr>
          <w:rFonts w:asciiTheme="majorHAnsi" w:hAnsiTheme="majorHAnsi"/>
          <w:b/>
          <w:color w:val="068CAC"/>
          <w:sz w:val="24"/>
          <w:u w:val="single"/>
        </w:rPr>
      </w:pPr>
      <w:r w:rsidRPr="00AE148F">
        <w:rPr>
          <w:rFonts w:asciiTheme="majorHAnsi" w:hAnsiTheme="majorHAnsi"/>
          <w:b/>
          <w:color w:val="068CAC"/>
          <w:sz w:val="24"/>
          <w:u w:val="single"/>
        </w:rPr>
        <w:lastRenderedPageBreak/>
        <w:t>WampServer</w:t>
      </w:r>
      <w:r w:rsidR="00E53CC0">
        <w:rPr>
          <w:rFonts w:asciiTheme="majorHAnsi" w:hAnsiTheme="majorHAnsi"/>
          <w:b/>
          <w:color w:val="068CAC"/>
          <w:sz w:val="24"/>
          <w:u w:val="single"/>
        </w:rPr>
        <w:t>\SQL</w:t>
      </w:r>
    </w:p>
    <w:p w:rsidR="00E53CC0" w:rsidRPr="000B49A0" w:rsidRDefault="00834061" w:rsidP="00F72C88">
      <w:pPr>
        <w:rPr>
          <w:noProof/>
          <w:sz w:val="24"/>
          <w:szCs w:val="24"/>
          <w:lang w:val="en-IE" w:eastAsia="en-IE"/>
        </w:rPr>
      </w:pPr>
      <w:r w:rsidRPr="000B49A0">
        <w:rPr>
          <w:noProof/>
          <w:sz w:val="24"/>
          <w:szCs w:val="24"/>
          <w:lang w:val="en-IE" w:eastAsia="en-IE"/>
        </w:rPr>
        <w:t>I used a wampserver  to create the studybuddy database, I then create three tables and then I called them “subjects”, “topics”, “subject_topics”. Here are the sql commands I used to create the database and tables.</w:t>
      </w:r>
    </w:p>
    <w:p w:rsidR="00834061" w:rsidRPr="005664BC" w:rsidRDefault="00834061" w:rsidP="00F72C88">
      <w:pPr>
        <w:rPr>
          <w:noProof/>
          <w:color w:val="auto"/>
          <w:sz w:val="24"/>
          <w:szCs w:val="24"/>
          <w:lang w:val="en-IE" w:eastAsia="en-IE"/>
        </w:rPr>
      </w:pPr>
      <w:r w:rsidRPr="005664BC">
        <w:rPr>
          <w:noProof/>
          <w:color w:val="auto"/>
          <w:sz w:val="24"/>
          <w:szCs w:val="24"/>
          <w:lang w:val="en-IE" w:eastAsia="en-IE"/>
        </w:rPr>
        <w:t>Create Database ‘studybuddy’;</w:t>
      </w:r>
    </w:p>
    <w:p w:rsidR="00834061" w:rsidRPr="005664BC" w:rsidRDefault="00834061" w:rsidP="00834061">
      <w:pPr>
        <w:rPr>
          <w:noProof/>
          <w:color w:val="auto"/>
          <w:sz w:val="24"/>
          <w:szCs w:val="24"/>
          <w:lang w:val="en-IE" w:eastAsia="en-IE"/>
        </w:rPr>
      </w:pPr>
      <w:r w:rsidRPr="005664BC">
        <w:rPr>
          <w:noProof/>
          <w:color w:val="auto"/>
          <w:sz w:val="24"/>
          <w:szCs w:val="24"/>
          <w:lang w:val="en-IE" w:eastAsia="en-IE"/>
        </w:rPr>
        <w:t>Create table if not exists ‘subjects’ (</w:t>
      </w:r>
      <w:r w:rsidRPr="005664BC">
        <w:rPr>
          <w:noProof/>
          <w:color w:val="auto"/>
          <w:sz w:val="24"/>
          <w:szCs w:val="24"/>
          <w:lang w:val="en-IE" w:eastAsia="en-IE"/>
        </w:rPr>
        <w:t xml:space="preserve">id` int(3) </w:t>
      </w:r>
      <w:r w:rsidRPr="005664BC">
        <w:rPr>
          <w:noProof/>
          <w:color w:val="auto"/>
          <w:sz w:val="24"/>
          <w:szCs w:val="24"/>
          <w:lang w:val="en-IE" w:eastAsia="en-IE"/>
        </w:rPr>
        <w:t xml:space="preserve">not null,`name` text not null,primary key </w:t>
      </w:r>
      <w:r w:rsidRPr="005664BC">
        <w:rPr>
          <w:noProof/>
          <w:color w:val="auto"/>
          <w:sz w:val="24"/>
          <w:szCs w:val="24"/>
          <w:lang w:val="en-IE" w:eastAsia="en-IE"/>
        </w:rPr>
        <w:t>(`id`)) ENGINE=InnoDB</w:t>
      </w:r>
      <w:r w:rsidRPr="005664BC">
        <w:rPr>
          <w:noProof/>
          <w:color w:val="auto"/>
          <w:sz w:val="24"/>
          <w:szCs w:val="24"/>
          <w:lang w:val="en-IE" w:eastAsia="en-IE"/>
        </w:rPr>
        <w:t>;</w:t>
      </w:r>
    </w:p>
    <w:p w:rsidR="00834061" w:rsidRPr="005664BC" w:rsidRDefault="00834061" w:rsidP="00834061">
      <w:pPr>
        <w:rPr>
          <w:noProof/>
          <w:color w:val="auto"/>
          <w:sz w:val="24"/>
          <w:szCs w:val="24"/>
          <w:lang w:val="en-IE" w:eastAsia="en-IE"/>
        </w:rPr>
      </w:pPr>
      <w:r w:rsidRPr="005664BC">
        <w:rPr>
          <w:noProof/>
          <w:color w:val="auto"/>
          <w:sz w:val="24"/>
          <w:szCs w:val="24"/>
          <w:lang w:val="en-IE" w:eastAsia="en-IE"/>
        </w:rPr>
        <w:t>Create table if not exists</w:t>
      </w:r>
      <w:r w:rsidRPr="005664BC">
        <w:rPr>
          <w:noProof/>
          <w:color w:val="auto"/>
          <w:sz w:val="24"/>
          <w:szCs w:val="24"/>
          <w:lang w:val="en-IE" w:eastAsia="en-IE"/>
        </w:rPr>
        <w:t xml:space="preserve"> `subject_topics` </w:t>
      </w:r>
      <w:r w:rsidRPr="005664BC">
        <w:rPr>
          <w:noProof/>
          <w:color w:val="auto"/>
          <w:sz w:val="24"/>
          <w:szCs w:val="24"/>
          <w:lang w:val="en-IE" w:eastAsia="en-IE"/>
        </w:rPr>
        <w:t>( `subjectid` int(3) not null,  `topicid` int(11) not null,  primary key (`subjectid`,`topicid`),  key `topicid` (`topicid`))</w:t>
      </w:r>
      <w:r w:rsidRPr="005664BC">
        <w:rPr>
          <w:noProof/>
          <w:color w:val="auto"/>
          <w:sz w:val="24"/>
          <w:szCs w:val="24"/>
          <w:lang w:val="en-IE" w:eastAsia="en-IE"/>
        </w:rPr>
        <w:t xml:space="preserve"> ENGINE=InnoDB</w:t>
      </w:r>
      <w:r w:rsidR="000B49A0" w:rsidRPr="005664BC">
        <w:rPr>
          <w:noProof/>
          <w:color w:val="auto"/>
          <w:sz w:val="24"/>
          <w:szCs w:val="24"/>
          <w:lang w:val="en-IE" w:eastAsia="en-IE"/>
        </w:rPr>
        <w:t>;</w:t>
      </w:r>
    </w:p>
    <w:p w:rsidR="000B49A0" w:rsidRPr="005664BC" w:rsidRDefault="000B49A0" w:rsidP="000B49A0">
      <w:pPr>
        <w:rPr>
          <w:noProof/>
          <w:color w:val="auto"/>
          <w:sz w:val="24"/>
          <w:szCs w:val="24"/>
          <w:lang w:val="en-IE" w:eastAsia="en-IE"/>
        </w:rPr>
      </w:pPr>
      <w:r w:rsidRPr="005664BC">
        <w:rPr>
          <w:noProof/>
          <w:color w:val="auto"/>
          <w:sz w:val="24"/>
          <w:szCs w:val="24"/>
          <w:lang w:val="en-IE" w:eastAsia="en-IE"/>
        </w:rPr>
        <w:t>Create table if not exists `topics` (  `topicid` int(11) not null,  `topicname` text not null,  `details` mediumtext not null,  primary key (`topicid`),  key `topicid` (`topicid`)</w:t>
      </w:r>
      <w:r w:rsidRPr="005664BC">
        <w:rPr>
          <w:noProof/>
          <w:color w:val="auto"/>
          <w:sz w:val="24"/>
          <w:szCs w:val="24"/>
          <w:lang w:val="en-IE" w:eastAsia="en-IE"/>
        </w:rPr>
        <w:t>)ENGINE=InnoDB</w:t>
      </w:r>
      <w:r w:rsidRPr="005664BC">
        <w:rPr>
          <w:noProof/>
          <w:color w:val="auto"/>
          <w:sz w:val="24"/>
          <w:szCs w:val="24"/>
          <w:lang w:val="en-IE" w:eastAsia="en-IE"/>
        </w:rPr>
        <w:t>;</w:t>
      </w:r>
    </w:p>
    <w:p w:rsidR="000B49A0" w:rsidRDefault="000B49A0" w:rsidP="000B49A0">
      <w:pPr>
        <w:rPr>
          <w:noProof/>
          <w:sz w:val="24"/>
          <w:szCs w:val="24"/>
          <w:lang w:val="en-IE" w:eastAsia="en-IE"/>
        </w:rPr>
      </w:pPr>
      <w:r>
        <w:rPr>
          <w:noProof/>
          <w:sz w:val="24"/>
          <w:szCs w:val="24"/>
          <w:lang w:val="en-IE" w:eastAsia="en-IE"/>
        </w:rPr>
        <w:t>I connected the subjects table by id to the subject_topics table by subjectid. Then I connected subject_topics table by topicID to the topics table by topicID. This connects the tables so when I create a new topic, I create a row in the subject_topics table first and then add my notes in the topics table. So when I want to select all the English notes for example I create a join that will select everything from all tables and display all the notes under the subject english.</w:t>
      </w:r>
    </w:p>
    <w:p w:rsidR="000B49A0" w:rsidRPr="000B49A0" w:rsidRDefault="000B49A0" w:rsidP="000B49A0">
      <w:pPr>
        <w:rPr>
          <w:noProof/>
          <w:color w:val="138576" w:themeColor="accent6" w:themeShade="BF"/>
          <w:sz w:val="24"/>
          <w:szCs w:val="24"/>
          <w:lang w:val="en-IE" w:eastAsia="en-IE"/>
        </w:rPr>
      </w:pPr>
      <w:r>
        <w:rPr>
          <w:noProof/>
          <w:sz w:val="24"/>
          <w:szCs w:val="24"/>
          <w:lang w:val="en-IE" w:eastAsia="en-IE"/>
        </w:rPr>
        <w:t>The database overall is quite simply design so anyone can read it and understand what it’</w:t>
      </w:r>
      <w:r w:rsidR="00C02643">
        <w:rPr>
          <w:noProof/>
          <w:sz w:val="24"/>
          <w:szCs w:val="24"/>
          <w:lang w:val="en-IE" w:eastAsia="en-IE"/>
        </w:rPr>
        <w:t xml:space="preserve">s actually purpose is. I choose to use mysql because I understand how it works. </w:t>
      </w:r>
    </w:p>
    <w:p w:rsidR="000B49A0" w:rsidRPr="000B49A0" w:rsidRDefault="000B49A0" w:rsidP="000B49A0">
      <w:pPr>
        <w:rPr>
          <w:noProof/>
          <w:color w:val="138576" w:themeColor="accent6" w:themeShade="BF"/>
          <w:lang w:val="en-IE" w:eastAsia="en-IE"/>
        </w:rPr>
      </w:pPr>
    </w:p>
    <w:p w:rsidR="000B49A0" w:rsidRDefault="000B49A0" w:rsidP="000B49A0">
      <w:pPr>
        <w:rPr>
          <w:noProof/>
          <w:lang w:val="en-IE" w:eastAsia="en-IE"/>
        </w:rPr>
      </w:pPr>
    </w:p>
    <w:p w:rsidR="005664BC" w:rsidRDefault="005664BC" w:rsidP="00834061">
      <w:pPr>
        <w:rPr>
          <w:rFonts w:asciiTheme="majorHAnsi" w:hAnsiTheme="majorHAnsi"/>
        </w:rPr>
      </w:pPr>
      <w:r>
        <w:rPr>
          <w:rFonts w:asciiTheme="majorHAnsi" w:hAnsiTheme="majorHAnsi"/>
        </w:rPr>
        <w:br w:type="page"/>
      </w:r>
    </w:p>
    <w:p w:rsidR="007A5D61" w:rsidRDefault="007A5D61" w:rsidP="007A5D61">
      <w:pPr>
        <w:pStyle w:val="Heading1"/>
      </w:pPr>
      <w:bookmarkStart w:id="5" w:name="_GoBack"/>
      <w:bookmarkEnd w:id="5"/>
      <w:r>
        <w:lastRenderedPageBreak/>
        <w:t>Architecture of the Solution</w:t>
      </w:r>
    </w:p>
    <w:p w:rsidR="002C74C0" w:rsidRDefault="006C27C9" w:rsidP="006C27C9">
      <w:r>
        <w:t>Architecture of the project</w:t>
      </w:r>
    </w:p>
    <w:p w:rsidR="007A5D61" w:rsidRDefault="007A5D61" w:rsidP="007A5D61">
      <w:pPr>
        <w:pStyle w:val="Heading1"/>
      </w:pPr>
      <w:r>
        <w:t>Design Methodology</w:t>
      </w:r>
    </w:p>
    <w:p w:rsidR="007A5D61" w:rsidRDefault="006C27C9" w:rsidP="006C27C9">
      <w:r>
        <w:t>Structure and images software used</w:t>
      </w:r>
    </w:p>
    <w:p w:rsidR="007A5D61" w:rsidRDefault="007A5D61" w:rsidP="007A5D61">
      <w:pPr>
        <w:pStyle w:val="Heading1"/>
      </w:pPr>
      <w:r>
        <w:t>Known Bugs</w:t>
      </w:r>
    </w:p>
    <w:p w:rsidR="006C27C9" w:rsidRPr="006C27C9" w:rsidRDefault="006C27C9" w:rsidP="006C27C9">
      <w:r>
        <w:t xml:space="preserve">Flaws </w:t>
      </w:r>
    </w:p>
    <w:p w:rsidR="007A5D61" w:rsidRDefault="007A5D61" w:rsidP="007A5D61">
      <w:pPr>
        <w:pStyle w:val="Heading1"/>
      </w:pPr>
      <w:r>
        <w:t>Limitations</w:t>
      </w:r>
    </w:p>
    <w:p w:rsidR="007A5D61" w:rsidRDefault="006C27C9" w:rsidP="006C27C9">
      <w:r>
        <w:t>slow</w:t>
      </w:r>
    </w:p>
    <w:p w:rsidR="007A5D61" w:rsidRDefault="007A5D61" w:rsidP="007A5D61">
      <w:pPr>
        <w:pStyle w:val="Heading1"/>
      </w:pPr>
      <w:r>
        <w:t>Recommendations for Future Development</w:t>
      </w:r>
    </w:p>
    <w:p w:rsidR="007A5D61" w:rsidRDefault="006C27C9" w:rsidP="006C27C9">
      <w:r>
        <w:t>What would you have done differently change software</w:t>
      </w:r>
    </w:p>
    <w:p w:rsidR="007A5D61" w:rsidRDefault="007A5D61" w:rsidP="007A5D61">
      <w:pPr>
        <w:pStyle w:val="Heading1"/>
      </w:pPr>
      <w:r>
        <w:t>System Requirements</w:t>
      </w:r>
    </w:p>
    <w:p w:rsidR="007A5D61" w:rsidRDefault="007A5D61" w:rsidP="007A5D61">
      <w:r>
        <w:t>System req</w:t>
      </w:r>
    </w:p>
    <w:p w:rsidR="007A5D61" w:rsidRDefault="007A5D61" w:rsidP="007A5D61">
      <w:pPr>
        <w:pStyle w:val="Heading1"/>
      </w:pPr>
      <w:r>
        <w:t>Technology Used and Why</w:t>
      </w:r>
    </w:p>
    <w:p w:rsidR="007A5D61" w:rsidRDefault="007A5D61" w:rsidP="007A5D61">
      <w:r>
        <w:t>Tech used</w:t>
      </w:r>
    </w:p>
    <w:p w:rsidR="006C27C9" w:rsidRDefault="006C27C9" w:rsidP="006C27C9">
      <w:pPr>
        <w:pStyle w:val="Heading1"/>
      </w:pPr>
      <w:r>
        <w:t>Conclusion</w:t>
      </w:r>
    </w:p>
    <w:p w:rsidR="006C27C9" w:rsidRPr="007A5D61" w:rsidRDefault="006C27C9" w:rsidP="006C27C9">
      <w:r>
        <w:t>Tech used</w:t>
      </w:r>
    </w:p>
    <w:p w:rsidR="006C27C9" w:rsidRPr="007A5D61" w:rsidRDefault="006C27C9" w:rsidP="007A5D61"/>
    <w:sectPr w:rsidR="006C27C9" w:rsidRPr="007A5D61">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BB0" w:rsidRDefault="00A40BB0" w:rsidP="00C6554A">
      <w:pPr>
        <w:spacing w:before="0" w:after="0" w:line="240" w:lineRule="auto"/>
      </w:pPr>
      <w:r>
        <w:separator/>
      </w:r>
    </w:p>
  </w:endnote>
  <w:endnote w:type="continuationSeparator" w:id="0">
    <w:p w:rsidR="00A40BB0" w:rsidRDefault="00A40BB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5664BC">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BB0" w:rsidRDefault="00A40BB0" w:rsidP="00C6554A">
      <w:pPr>
        <w:spacing w:before="0" w:after="0" w:line="240" w:lineRule="auto"/>
      </w:pPr>
      <w:r>
        <w:separator/>
      </w:r>
    </w:p>
  </w:footnote>
  <w:footnote w:type="continuationSeparator" w:id="0">
    <w:p w:rsidR="00A40BB0" w:rsidRDefault="00A40BB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4134FEE"/>
    <w:multiLevelType w:val="hybridMultilevel"/>
    <w:tmpl w:val="12E409C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19D83AC5"/>
    <w:multiLevelType w:val="hybridMultilevel"/>
    <w:tmpl w:val="EB5482EE"/>
    <w:lvl w:ilvl="0" w:tplc="14B47CEC">
      <w:start w:val="1"/>
      <w:numFmt w:val="bullet"/>
      <w:lvlText w:val="-"/>
      <w:lvlJc w:val="left"/>
      <w:pPr>
        <w:ind w:left="720" w:hanging="360"/>
      </w:pPr>
      <w:rPr>
        <w:rFonts w:ascii="Constantia" w:eastAsiaTheme="minorHAnsi" w:hAnsi="Constanti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E767C5"/>
    <w:multiLevelType w:val="hybridMultilevel"/>
    <w:tmpl w:val="A0D80B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810"/>
    <w:rsid w:val="000B38BA"/>
    <w:rsid w:val="000B49A0"/>
    <w:rsid w:val="00174D55"/>
    <w:rsid w:val="002554CD"/>
    <w:rsid w:val="0027792C"/>
    <w:rsid w:val="00293B83"/>
    <w:rsid w:val="002B4294"/>
    <w:rsid w:val="00333D0D"/>
    <w:rsid w:val="0034128C"/>
    <w:rsid w:val="003E511C"/>
    <w:rsid w:val="004202A3"/>
    <w:rsid w:val="00474D5F"/>
    <w:rsid w:val="004C049F"/>
    <w:rsid w:val="005000E2"/>
    <w:rsid w:val="005664BC"/>
    <w:rsid w:val="006A3CE7"/>
    <w:rsid w:val="006C27C9"/>
    <w:rsid w:val="00794A53"/>
    <w:rsid w:val="007A5D61"/>
    <w:rsid w:val="00834061"/>
    <w:rsid w:val="00971E36"/>
    <w:rsid w:val="009844CA"/>
    <w:rsid w:val="009E6810"/>
    <w:rsid w:val="00A171D1"/>
    <w:rsid w:val="00A374DF"/>
    <w:rsid w:val="00A40BB0"/>
    <w:rsid w:val="00AE148F"/>
    <w:rsid w:val="00C02643"/>
    <w:rsid w:val="00C5092A"/>
    <w:rsid w:val="00C6554A"/>
    <w:rsid w:val="00CA1029"/>
    <w:rsid w:val="00CB208A"/>
    <w:rsid w:val="00E53CC0"/>
    <w:rsid w:val="00ED7C44"/>
    <w:rsid w:val="00F72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CFDBC"/>
  <w15:chartTrackingRefBased/>
  <w15:docId w15:val="{3AE97106-9DA5-4150-8DD7-55B863CBF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CB2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72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ppData\Roaming\Microsoft\Templates\Student%20report%20with%20cover%20photo(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photo(2).dotx</Template>
  <TotalTime>516</TotalTime>
  <Pages>7</Pages>
  <Words>863</Words>
  <Characters>4319</Characters>
  <Application>Microsoft Office Word</Application>
  <DocSecurity>0</DocSecurity>
  <Lines>159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McDonagh</dc:creator>
  <cp:keywords/>
  <dc:description/>
  <cp:lastModifiedBy>Helen McDonagh</cp:lastModifiedBy>
  <cp:revision>2</cp:revision>
  <dcterms:created xsi:type="dcterms:W3CDTF">2017-04-23T15:50:00Z</dcterms:created>
  <dcterms:modified xsi:type="dcterms:W3CDTF">2017-04-24T00:31:00Z</dcterms:modified>
</cp:coreProperties>
</file>